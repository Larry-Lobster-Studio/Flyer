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26"/>
        <w:tblW w:w="11380" w:type="dxa"/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101"/>
        <w:gridCol w:w="974"/>
        <w:gridCol w:w="1480"/>
        <w:gridCol w:w="140"/>
        <w:gridCol w:w="852"/>
        <w:gridCol w:w="142"/>
        <w:gridCol w:w="142"/>
        <w:gridCol w:w="283"/>
        <w:gridCol w:w="1559"/>
        <w:gridCol w:w="2707"/>
      </w:tblGrid>
      <w:tr w:rsidR="00593A1F" w:rsidRPr="00593A1F" w14:paraId="22A58280" w14:textId="77777777" w:rsidTr="00593A1F">
        <w:trPr>
          <w:trHeight w:val="570"/>
        </w:trPr>
        <w:tc>
          <w:tcPr>
            <w:tcW w:w="3101" w:type="dxa"/>
            <w:shd w:val="clear" w:color="auto" w:fill="auto"/>
            <w:tcMar>
              <w:top w:w="0" w:type="dxa"/>
            </w:tcMar>
          </w:tcPr>
          <w:p w14:paraId="7D74EC27" w14:textId="40EB0E0E" w:rsidR="00593A1F" w:rsidRPr="00593A1F" w:rsidRDefault="00D63602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57D4C5AF" wp14:editId="7F05F62F">
                  <wp:extent cx="1181100" cy="584200"/>
                  <wp:effectExtent l="0" t="0" r="0" b="0"/>
                  <wp:docPr id="1316430317" name="Picture 1" descr="A yellow text on a gray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430317" name="Picture 1" descr="A yellow text on a gray background&#10;&#10;Description automatically generated with low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9" w:type="dxa"/>
            <w:gridSpan w:val="9"/>
            <w:shd w:val="clear" w:color="auto" w:fill="auto"/>
          </w:tcPr>
          <w:p w14:paraId="09948B02" w14:textId="5E9CD2AD" w:rsidR="00593A1F" w:rsidRPr="00D63602" w:rsidRDefault="00593A1F" w:rsidP="00D63602">
            <w:pPr>
              <w:pStyle w:val="ThankYou"/>
              <w:framePr w:hSpace="0" w:wrap="auto" w:vAnchor="margin" w:hAnchor="text" w:xAlign="left" w:yAlign="inline"/>
            </w:pPr>
            <w:proofErr w:type="spellStart"/>
            <w:r w:rsidRPr="00D63602">
              <w:t>Factuur</w:t>
            </w:r>
            <w:proofErr w:type="spellEnd"/>
            <w:r w:rsidRPr="00D63602">
              <w:t xml:space="preserve"> nr.  </w:t>
            </w:r>
            <w:r w:rsidR="001D3246" w:rsidRPr="00D63602">
              <w:t>{{</w:t>
            </w:r>
            <w:proofErr w:type="spellStart"/>
            <w:r w:rsidR="001D3246" w:rsidRPr="00D63602">
              <w:t>invoice_number</w:t>
            </w:r>
            <w:proofErr w:type="spellEnd"/>
            <w:r w:rsidR="001D3246" w:rsidRPr="00D63602">
              <w:t>}}</w:t>
            </w:r>
          </w:p>
        </w:tc>
      </w:tr>
      <w:tr w:rsidR="00593A1F" w:rsidRPr="001D3246" w14:paraId="107F233C" w14:textId="77777777" w:rsidTr="000214FD">
        <w:trPr>
          <w:trHeight w:val="480"/>
        </w:trPr>
        <w:tc>
          <w:tcPr>
            <w:tcW w:w="6547" w:type="dxa"/>
            <w:gridSpan w:val="5"/>
            <w:shd w:val="clear" w:color="auto" w:fill="FFFFFF"/>
            <w:tcMar>
              <w:top w:w="0" w:type="dxa"/>
            </w:tcMar>
          </w:tcPr>
          <w:p w14:paraId="428C39DF" w14:textId="33822132" w:rsidR="00593A1F" w:rsidRPr="00593A1F" w:rsidRDefault="00593A1F" w:rsidP="00593A1F">
            <w:pPr>
              <w:pStyle w:val="Slogan"/>
              <w:spacing w:line="276" w:lineRule="auto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Factuurdatum</w:t>
            </w:r>
            <w:proofErr w:type="spellEnd"/>
            <w:r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: </w:t>
            </w:r>
            <w:r w:rsidR="001D324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="001D324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invoice_date</w:t>
            </w:r>
            <w:proofErr w:type="spellEnd"/>
            <w:r w:rsidR="001D324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</w:t>
            </w:r>
          </w:p>
          <w:p w14:paraId="189503E5" w14:textId="03361539" w:rsidR="00593A1F" w:rsidRDefault="00593A1F" w:rsidP="00593A1F">
            <w:pPr>
              <w:pStyle w:val="Slogan"/>
              <w:spacing w:line="276" w:lineRule="auto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593A1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Vervaldatum</w:t>
            </w:r>
            <w:proofErr w:type="spellEnd"/>
            <w:r w:rsidRPr="00593A1F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1D3246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{{</w:t>
            </w:r>
            <w:proofErr w:type="spellStart"/>
            <w:r w:rsidR="001D3246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due_date</w:t>
            </w:r>
            <w:proofErr w:type="spellEnd"/>
            <w:r w:rsidR="001D3246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}}</w:t>
            </w:r>
          </w:p>
          <w:p w14:paraId="27C3208A" w14:textId="77777777" w:rsidR="00593A1F" w:rsidRPr="00593A1F" w:rsidRDefault="00593A1F" w:rsidP="00593A1F">
            <w:pPr>
              <w:pStyle w:val="Slogan"/>
              <w:spacing w:line="276" w:lineRule="auto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833" w:type="dxa"/>
            <w:gridSpan w:val="5"/>
            <w:shd w:val="clear" w:color="auto" w:fill="FFFFFF"/>
          </w:tcPr>
          <w:p w14:paraId="03C41864" w14:textId="77777777" w:rsidR="00593A1F" w:rsidRPr="00593A1F" w:rsidRDefault="00593A1F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FACTUREREN AAN:</w:t>
            </w:r>
          </w:p>
          <w:p w14:paraId="14E86808" w14:textId="1F1E7A42" w:rsidR="00593A1F" w:rsidRPr="00593A1F" w:rsidRDefault="001D3246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{{client.name}}</w:t>
            </w:r>
          </w:p>
          <w:p w14:paraId="0151A395" w14:textId="2F44A1A1" w:rsidR="001D3246" w:rsidRDefault="001D3246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{{</w:t>
            </w:r>
            <w:proofErr w:type="gramStart"/>
            <w:r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client</w:t>
            </w:r>
            <w:r w:rsidR="00920633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.</w:t>
            </w:r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billing</w:t>
            </w:r>
            <w:proofErr w:type="gramEnd"/>
            <w:r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 xml:space="preserve">.line_1}} </w:t>
            </w:r>
            <w:r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{{client</w:t>
            </w:r>
            <w:r w:rsidR="00920633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.</w:t>
            </w:r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billing</w:t>
            </w:r>
            <w:r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.line_2}}</w:t>
            </w:r>
          </w:p>
          <w:p w14:paraId="6F66B324" w14:textId="2878058D" w:rsidR="001D3246" w:rsidRPr="00025686" w:rsidRDefault="001D3246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{{</w:t>
            </w:r>
            <w:proofErr w:type="spellStart"/>
            <w:proofErr w:type="gramStart"/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client.</w:t>
            </w:r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billing</w:t>
            </w:r>
            <w:proofErr w:type="gramEnd"/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.</w:t>
            </w:r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postal_code</w:t>
            </w:r>
            <w:proofErr w:type="spellEnd"/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}}</w:t>
            </w:r>
            <w:r w:rsidR="00920633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client.</w:t>
            </w:r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billing.</w:t>
            </w:r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city</w:t>
            </w:r>
            <w:proofErr w:type="spellEnd"/>
            <w:r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}}</w:t>
            </w:r>
          </w:p>
          <w:p w14:paraId="75151527" w14:textId="1F79BAD5" w:rsidR="001D3246" w:rsidRPr="00E967AD" w:rsidRDefault="001D3246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E967AD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{{</w:t>
            </w:r>
            <w:proofErr w:type="spellStart"/>
            <w:proofErr w:type="gramStart"/>
            <w:r w:rsidRPr="00E967AD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client.</w:t>
            </w:r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billing</w:t>
            </w:r>
            <w:proofErr w:type="gramEnd"/>
            <w:r w:rsidR="00025686" w:rsidRPr="0002568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.</w:t>
            </w:r>
            <w:r w:rsidRPr="00E967AD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country</w:t>
            </w:r>
            <w:proofErr w:type="spellEnd"/>
            <w:r w:rsidRPr="00E967AD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}}</w:t>
            </w:r>
          </w:p>
          <w:p w14:paraId="32EBBB1F" w14:textId="7B442BCF" w:rsidR="00593A1F" w:rsidRPr="001D3246" w:rsidRDefault="00593A1F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BTW-nr</w:t>
            </w:r>
            <w:r w:rsidR="001D3246"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: {{</w:t>
            </w:r>
            <w:proofErr w:type="spellStart"/>
            <w:r w:rsidR="001D3246"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client.vat</w:t>
            </w:r>
            <w:proofErr w:type="spellEnd"/>
            <w:r w:rsidR="001D3246" w:rsidRPr="001D3246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}}</w:t>
            </w:r>
          </w:p>
          <w:p w14:paraId="1876614A" w14:textId="77777777" w:rsidR="00593A1F" w:rsidRPr="001D3246" w:rsidRDefault="00593A1F" w:rsidP="00593A1F">
            <w:pPr>
              <w:pStyle w:val="DateandNumber"/>
              <w:tabs>
                <w:tab w:val="left" w:pos="227"/>
                <w:tab w:val="right" w:pos="3302"/>
              </w:tabs>
              <w:jc w:val="left"/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</w:pPr>
          </w:p>
        </w:tc>
      </w:tr>
      <w:tr w:rsidR="00593A1F" w:rsidRPr="00593A1F" w14:paraId="7E7509E3" w14:textId="77777777" w:rsidTr="000214FD">
        <w:trPr>
          <w:trHeight w:val="504"/>
        </w:trPr>
        <w:tc>
          <w:tcPr>
            <w:tcW w:w="4075" w:type="dxa"/>
            <w:gridSpan w:val="2"/>
            <w:tcBorders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58504A"/>
            <w:tcMar>
              <w:top w:w="0" w:type="dxa"/>
            </w:tcMar>
            <w:vAlign w:val="center"/>
          </w:tcPr>
          <w:p w14:paraId="787775FB" w14:textId="77777777" w:rsidR="00593A1F" w:rsidRPr="00D63602" w:rsidRDefault="00593A1F" w:rsidP="003F0069">
            <w:pPr>
              <w:jc w:val="center"/>
              <w:rPr>
                <w:rFonts w:asciiTheme="majorHAnsi" w:hAnsiTheme="majorHAnsi"/>
                <w:b/>
                <w:color w:val="F0F81E"/>
                <w:sz w:val="22"/>
                <w:szCs w:val="22"/>
              </w:rPr>
            </w:pPr>
            <w:r w:rsidRPr="00D63602">
              <w:rPr>
                <w:rFonts w:asciiTheme="majorHAnsi" w:hAnsiTheme="majorHAnsi"/>
                <w:b/>
                <w:color w:val="F0F81E"/>
                <w:sz w:val="22"/>
                <w:szCs w:val="22"/>
              </w:rPr>
              <w:t>OMSCHRIJVING</w:t>
            </w:r>
          </w:p>
        </w:tc>
        <w:tc>
          <w:tcPr>
            <w:tcW w:w="1620" w:type="dxa"/>
            <w:gridSpan w:val="2"/>
            <w:tcBorders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58504A"/>
            <w:vAlign w:val="center"/>
          </w:tcPr>
          <w:p w14:paraId="19F61F70" w14:textId="77777777" w:rsidR="00593A1F" w:rsidRPr="00D63602" w:rsidRDefault="00593A1F" w:rsidP="003F0069">
            <w:pPr>
              <w:pStyle w:val="ColumnHeadings"/>
              <w:rPr>
                <w:color w:val="F0F81E"/>
                <w:sz w:val="22"/>
                <w:szCs w:val="22"/>
              </w:rPr>
            </w:pPr>
            <w:r w:rsidRPr="00D63602">
              <w:rPr>
                <w:color w:val="F0F81E"/>
                <w:sz w:val="22"/>
                <w:szCs w:val="22"/>
              </w:rPr>
              <w:t>AANTAL</w:t>
            </w:r>
          </w:p>
        </w:tc>
        <w:tc>
          <w:tcPr>
            <w:tcW w:w="1419" w:type="dxa"/>
            <w:gridSpan w:val="4"/>
            <w:tcBorders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58504A"/>
            <w:vAlign w:val="center"/>
          </w:tcPr>
          <w:p w14:paraId="1220CBE7" w14:textId="77777777" w:rsidR="00593A1F" w:rsidRPr="00D63602" w:rsidRDefault="00593A1F" w:rsidP="003F0069">
            <w:pPr>
              <w:jc w:val="center"/>
              <w:rPr>
                <w:rFonts w:asciiTheme="majorHAnsi" w:hAnsiTheme="majorHAnsi"/>
                <w:b/>
                <w:color w:val="F0F81E"/>
                <w:sz w:val="22"/>
                <w:szCs w:val="22"/>
              </w:rPr>
            </w:pPr>
            <w:r w:rsidRPr="00D63602">
              <w:rPr>
                <w:rFonts w:asciiTheme="majorHAnsi" w:hAnsiTheme="majorHAnsi"/>
                <w:b/>
                <w:color w:val="F0F81E"/>
                <w:sz w:val="22"/>
                <w:szCs w:val="22"/>
              </w:rPr>
              <w:t>STUKPRIJS</w:t>
            </w:r>
          </w:p>
        </w:tc>
        <w:tc>
          <w:tcPr>
            <w:tcW w:w="1559" w:type="dxa"/>
            <w:tcBorders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58504A"/>
            <w:vAlign w:val="center"/>
          </w:tcPr>
          <w:p w14:paraId="0F3B29F3" w14:textId="77777777" w:rsidR="00593A1F" w:rsidRPr="00D63602" w:rsidRDefault="00593A1F" w:rsidP="003F0069">
            <w:pPr>
              <w:jc w:val="center"/>
              <w:rPr>
                <w:rFonts w:asciiTheme="majorHAnsi" w:hAnsiTheme="majorHAnsi"/>
                <w:b/>
                <w:color w:val="F0F81E"/>
                <w:sz w:val="22"/>
                <w:szCs w:val="22"/>
              </w:rPr>
            </w:pPr>
            <w:r w:rsidRPr="00D63602">
              <w:rPr>
                <w:rFonts w:asciiTheme="majorHAnsi" w:hAnsiTheme="majorHAnsi"/>
                <w:b/>
                <w:color w:val="F0F81E"/>
                <w:sz w:val="22"/>
                <w:szCs w:val="22"/>
              </w:rPr>
              <w:t>TOTAAL</w:t>
            </w:r>
          </w:p>
        </w:tc>
        <w:tc>
          <w:tcPr>
            <w:tcW w:w="2707" w:type="dxa"/>
            <w:tcBorders>
              <w:left w:val="single" w:sz="4" w:space="0" w:color="58504A"/>
              <w:bottom w:val="single" w:sz="4" w:space="0" w:color="58504A"/>
              <w:right w:val="single" w:sz="4" w:space="0" w:color="D6E3BC" w:themeColor="accent3" w:themeTint="66"/>
            </w:tcBorders>
            <w:shd w:val="clear" w:color="auto" w:fill="58504A"/>
            <w:vAlign w:val="center"/>
          </w:tcPr>
          <w:p w14:paraId="6BC4F843" w14:textId="77777777" w:rsidR="00593A1F" w:rsidRPr="00D63602" w:rsidRDefault="00593A1F" w:rsidP="003F0069">
            <w:pPr>
              <w:jc w:val="center"/>
              <w:rPr>
                <w:rFonts w:asciiTheme="majorHAnsi" w:hAnsiTheme="majorHAnsi"/>
                <w:b/>
                <w:color w:val="F0F81E"/>
                <w:sz w:val="22"/>
                <w:szCs w:val="22"/>
              </w:rPr>
            </w:pPr>
            <w:r w:rsidRPr="00D63602">
              <w:rPr>
                <w:rFonts w:asciiTheme="majorHAnsi" w:hAnsiTheme="majorHAnsi"/>
                <w:b/>
                <w:color w:val="F0F81E"/>
                <w:sz w:val="22"/>
                <w:szCs w:val="22"/>
              </w:rPr>
              <w:t>BTW</w:t>
            </w:r>
          </w:p>
        </w:tc>
      </w:tr>
      <w:tr w:rsidR="00593A1F" w:rsidRPr="00593A1F" w14:paraId="549FD221" w14:textId="77777777" w:rsidTr="000214FD">
        <w:trPr>
          <w:trHeight w:val="229"/>
        </w:trPr>
        <w:tc>
          <w:tcPr>
            <w:tcW w:w="4075" w:type="dxa"/>
            <w:gridSpan w:val="2"/>
            <w:tcBorders>
              <w:top w:val="single" w:sz="4" w:space="0" w:color="58504A"/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FFFFFF"/>
            <w:tcMar>
              <w:top w:w="0" w:type="dxa"/>
            </w:tcMar>
            <w:vAlign w:val="center"/>
          </w:tcPr>
          <w:p w14:paraId="27C135F8" w14:textId="63B72CC2" w:rsidR="001D3246" w:rsidRDefault="001D3246" w:rsidP="00D83712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{{#item</w:t>
            </w:r>
            <w:r w:rsidR="0002568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}}{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{name}}</w:t>
            </w:r>
          </w:p>
          <w:p w14:paraId="6B094ADD" w14:textId="371E3E33" w:rsidR="00593A1F" w:rsidRPr="007A6628" w:rsidRDefault="001D3246" w:rsidP="00D83712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7A6628"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  <w:t>{{description}}</w:t>
            </w:r>
            <w:r w:rsidR="00593A1F" w:rsidRPr="007A662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620" w:type="dxa"/>
            <w:gridSpan w:val="2"/>
            <w:tcBorders>
              <w:top w:val="single" w:sz="4" w:space="0" w:color="58504A"/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FFFFFF"/>
            <w:vAlign w:val="center"/>
          </w:tcPr>
          <w:p w14:paraId="5E89F4CC" w14:textId="2198F0ED" w:rsidR="00593A1F" w:rsidRPr="00593A1F" w:rsidRDefault="001D3246" w:rsidP="00D83712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t>{{</w:t>
            </w:r>
            <w:proofErr w:type="spellStart"/>
            <w:r w:rsidR="009A695C"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t>quantity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  <w:lang w:val="fr-FR"/>
              </w:rPr>
              <w:t>}}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  <w:lang w:val="ru-RU"/>
              </w:rPr>
              <w:br/>
            </w:r>
          </w:p>
        </w:tc>
        <w:tc>
          <w:tcPr>
            <w:tcW w:w="1419" w:type="dxa"/>
            <w:gridSpan w:val="4"/>
            <w:tcBorders>
              <w:top w:val="single" w:sz="4" w:space="0" w:color="58504A"/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FFFFFF"/>
            <w:vAlign w:val="center"/>
          </w:tcPr>
          <w:p w14:paraId="6D812154" w14:textId="445AF621" w:rsidR="00593A1F" w:rsidRPr="00593A1F" w:rsidRDefault="001D3246" w:rsidP="00D83712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{{price}}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1559" w:type="dxa"/>
            <w:tcBorders>
              <w:top w:val="single" w:sz="4" w:space="0" w:color="58504A"/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FFFFFF"/>
            <w:vAlign w:val="center"/>
          </w:tcPr>
          <w:p w14:paraId="0DE890F3" w14:textId="31422DD3" w:rsidR="00593A1F" w:rsidRPr="00593A1F" w:rsidRDefault="001D3246" w:rsidP="00D83712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sub_total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2707" w:type="dxa"/>
            <w:tcBorders>
              <w:top w:val="single" w:sz="4" w:space="0" w:color="58504A"/>
              <w:left w:val="single" w:sz="4" w:space="0" w:color="58504A"/>
              <w:bottom w:val="single" w:sz="4" w:space="0" w:color="58504A"/>
              <w:right w:val="single" w:sz="4" w:space="0" w:color="58504A"/>
            </w:tcBorders>
            <w:shd w:val="clear" w:color="auto" w:fill="FFFFFF"/>
            <w:vAlign w:val="center"/>
          </w:tcPr>
          <w:p w14:paraId="2E0D7074" w14:textId="053CE9AB" w:rsidR="00593A1F" w:rsidRPr="00593A1F" w:rsidRDefault="001D3246" w:rsidP="00D83712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tax_amount</w:t>
            </w:r>
            <w:proofErr w:type="spellEnd"/>
            <w:proofErr w:type="gram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}} 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(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{{tax}}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)</w:t>
            </w:r>
            <w:r w:rsidR="00E967AD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{{/item</w:t>
            </w:r>
            <w:r w:rsidR="0002568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</w:t>
            </w:r>
            <w:r w:rsidR="00E967AD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</w:t>
            </w:r>
            <w:r w:rsidR="00593A1F"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br/>
            </w:r>
          </w:p>
        </w:tc>
      </w:tr>
      <w:tr w:rsidR="00593A1F" w:rsidRPr="00593A1F" w14:paraId="1D9D0E79" w14:textId="77777777" w:rsidTr="003F0069">
        <w:trPr>
          <w:trHeight w:val="287"/>
        </w:trPr>
        <w:tc>
          <w:tcPr>
            <w:tcW w:w="6831" w:type="dxa"/>
            <w:gridSpan w:val="7"/>
            <w:vMerge w:val="restart"/>
            <w:tcBorders>
              <w:top w:val="single" w:sz="4" w:space="0" w:color="58504A"/>
            </w:tcBorders>
            <w:shd w:val="clear" w:color="auto" w:fill="auto"/>
            <w:tcMar>
              <w:top w:w="0" w:type="dxa"/>
            </w:tcMar>
          </w:tcPr>
          <w:p w14:paraId="124D1A7A" w14:textId="77777777" w:rsidR="00593A1F" w:rsidRPr="002F2EBE" w:rsidRDefault="00593A1F" w:rsidP="002F2EBE">
            <w:pPr>
              <w:spacing w:before="40" w:after="4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58504A"/>
            </w:tcBorders>
            <w:shd w:val="clear" w:color="auto" w:fill="auto"/>
            <w:vAlign w:val="center"/>
          </w:tcPr>
          <w:p w14:paraId="32FD6FAC" w14:textId="77777777" w:rsidR="00593A1F" w:rsidRDefault="00593A1F" w:rsidP="00593A1F">
            <w:pPr>
              <w:jc w:val="righ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</w:p>
          <w:p w14:paraId="3FB1D98C" w14:textId="77777777" w:rsidR="00593A1F" w:rsidRPr="00593A1F" w:rsidRDefault="00593A1F" w:rsidP="00593A1F">
            <w:pPr>
              <w:jc w:val="righ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TOTAAL</w:t>
            </w:r>
          </w:p>
        </w:tc>
        <w:tc>
          <w:tcPr>
            <w:tcW w:w="2707" w:type="dxa"/>
            <w:tcBorders>
              <w:top w:val="single" w:sz="4" w:space="0" w:color="58504A"/>
            </w:tcBorders>
            <w:shd w:val="clear" w:color="auto" w:fill="auto"/>
            <w:vAlign w:val="center"/>
          </w:tcPr>
          <w:p w14:paraId="24F3B550" w14:textId="77777777" w:rsidR="00593A1F" w:rsidRDefault="00593A1F" w:rsidP="00593A1F">
            <w:pPr>
              <w:jc w:val="right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  <w:p w14:paraId="347F95A8" w14:textId="709FD205" w:rsidR="00593A1F" w:rsidRPr="00593A1F" w:rsidRDefault="001D3246" w:rsidP="00593A1F">
            <w:pPr>
              <w:jc w:val="right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sub_total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593A1F" w:rsidRPr="00593A1F" w14:paraId="150F62AB" w14:textId="77777777" w:rsidTr="00593A1F">
        <w:trPr>
          <w:trHeight w:val="223"/>
        </w:trPr>
        <w:tc>
          <w:tcPr>
            <w:tcW w:w="6831" w:type="dxa"/>
            <w:gridSpan w:val="7"/>
            <w:vMerge/>
            <w:shd w:val="clear" w:color="auto" w:fill="auto"/>
            <w:tcMar>
              <w:top w:w="0" w:type="dxa"/>
            </w:tcMar>
          </w:tcPr>
          <w:p w14:paraId="2D40F387" w14:textId="77777777" w:rsidR="00593A1F" w:rsidRPr="00593A1F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FCB4508" w14:textId="77777777" w:rsidR="00593A1F" w:rsidRPr="00593A1F" w:rsidRDefault="00593A1F" w:rsidP="00593A1F">
            <w:pPr>
              <w:jc w:val="righ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BTW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24240638" w14:textId="48BC9B14" w:rsidR="00593A1F" w:rsidRPr="00593A1F" w:rsidRDefault="001D3246" w:rsidP="00593A1F">
            <w:pPr>
              <w:jc w:val="right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{{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tax_amount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593A1F" w:rsidRPr="00593A1F" w14:paraId="4207B235" w14:textId="77777777" w:rsidTr="00593A1F">
        <w:trPr>
          <w:trHeight w:val="166"/>
        </w:trPr>
        <w:tc>
          <w:tcPr>
            <w:tcW w:w="5555" w:type="dxa"/>
            <w:gridSpan w:val="3"/>
            <w:shd w:val="clear" w:color="auto" w:fill="auto"/>
            <w:tcMar>
              <w:top w:w="0" w:type="dxa"/>
            </w:tcMar>
          </w:tcPr>
          <w:p w14:paraId="0A49092D" w14:textId="77777777" w:rsidR="00593A1F" w:rsidRPr="00593A1F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 w14:paraId="2EF1A8AA" w14:textId="77777777" w:rsidR="00593A1F" w:rsidRPr="00593A1F" w:rsidRDefault="00593A1F" w:rsidP="00593A1F">
            <w:pPr>
              <w:jc w:val="right"/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593A1F"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  <w:t>Totaalbedrag</w:t>
            </w:r>
            <w:proofErr w:type="spellEnd"/>
          </w:p>
        </w:tc>
        <w:tc>
          <w:tcPr>
            <w:tcW w:w="2707" w:type="dxa"/>
            <w:shd w:val="clear" w:color="auto" w:fill="auto"/>
            <w:vAlign w:val="center"/>
          </w:tcPr>
          <w:p w14:paraId="07E046C5" w14:textId="6CC7BB8B" w:rsidR="00593A1F" w:rsidRPr="00593A1F" w:rsidRDefault="001D3246" w:rsidP="00593A1F">
            <w:pPr>
              <w:jc w:val="right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{{total}}</w:t>
            </w:r>
          </w:p>
        </w:tc>
      </w:tr>
      <w:tr w:rsidR="00516F66" w:rsidRPr="00593A1F" w14:paraId="14DE654B" w14:textId="77777777" w:rsidTr="00593A1F">
        <w:trPr>
          <w:trHeight w:val="372"/>
        </w:trPr>
        <w:tc>
          <w:tcPr>
            <w:tcW w:w="11380" w:type="dxa"/>
            <w:gridSpan w:val="10"/>
            <w:shd w:val="clear" w:color="auto" w:fill="auto"/>
            <w:tcMar>
              <w:top w:w="0" w:type="dxa"/>
            </w:tcMar>
          </w:tcPr>
          <w:p w14:paraId="11BCD906" w14:textId="77777777" w:rsidR="00516F66" w:rsidRPr="00593A1F" w:rsidRDefault="00516F66" w:rsidP="00593A1F">
            <w:pPr>
              <w:jc w:val="center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516F66" w:rsidRPr="00593A1F" w14:paraId="7D2D7B88" w14:textId="77777777" w:rsidTr="00443794">
        <w:trPr>
          <w:trHeight w:val="372"/>
        </w:trPr>
        <w:tc>
          <w:tcPr>
            <w:tcW w:w="11380" w:type="dxa"/>
            <w:gridSpan w:val="10"/>
            <w:shd w:val="clear" w:color="auto" w:fill="auto"/>
            <w:tcMar>
              <w:top w:w="0" w:type="dxa"/>
            </w:tcMar>
            <w:vAlign w:val="bottom"/>
          </w:tcPr>
          <w:p w14:paraId="6F21C272" w14:textId="58FE843A" w:rsidR="00516F66" w:rsidRPr="00593A1F" w:rsidRDefault="00516F66" w:rsidP="00443794">
            <w:pPr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Notities</w:t>
            </w:r>
            <w:proofErr w:type="spellEnd"/>
          </w:p>
        </w:tc>
      </w:tr>
      <w:tr w:rsidR="00593A1F" w:rsidRPr="00593A1F" w14:paraId="5B5A7538" w14:textId="77777777" w:rsidTr="003F0069">
        <w:trPr>
          <w:trHeight w:val="372"/>
        </w:trPr>
        <w:tc>
          <w:tcPr>
            <w:tcW w:w="11380" w:type="dxa"/>
            <w:gridSpan w:val="10"/>
            <w:shd w:val="clear" w:color="auto" w:fill="auto"/>
            <w:tcMar>
              <w:top w:w="0" w:type="dxa"/>
            </w:tcMar>
            <w:vAlign w:val="bottom"/>
          </w:tcPr>
          <w:p w14:paraId="3C4C6F66" w14:textId="4DD33AFE" w:rsidR="00593A1F" w:rsidRPr="00516F66" w:rsidRDefault="00516F66" w:rsidP="00443794">
            <w:pPr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</w:pPr>
            <w:r w:rsidRPr="00516F66">
              <w:rPr>
                <w:rFonts w:asciiTheme="majorHAnsi" w:hAnsiTheme="majorHAnsi"/>
                <w:bCs/>
                <w:color w:val="000000" w:themeColor="text1"/>
                <w:sz w:val="22"/>
                <w:szCs w:val="22"/>
              </w:rPr>
              <w:t>{{notes}}</w:t>
            </w:r>
          </w:p>
        </w:tc>
      </w:tr>
      <w:tr w:rsidR="00593A1F" w:rsidRPr="00593A1F" w14:paraId="674675A8" w14:textId="77777777" w:rsidTr="003F0069">
        <w:trPr>
          <w:trHeight w:val="113"/>
        </w:trPr>
        <w:tc>
          <w:tcPr>
            <w:tcW w:w="11380" w:type="dxa"/>
            <w:gridSpan w:val="10"/>
            <w:tcBorders>
              <w:bottom w:val="single" w:sz="4" w:space="0" w:color="58504A"/>
            </w:tcBorders>
            <w:shd w:val="clear" w:color="auto" w:fill="auto"/>
            <w:tcMar>
              <w:top w:w="0" w:type="dxa"/>
            </w:tcMar>
          </w:tcPr>
          <w:p w14:paraId="384FC507" w14:textId="77777777" w:rsidR="00593A1F" w:rsidRPr="00593A1F" w:rsidRDefault="00593A1F" w:rsidP="00593A1F">
            <w:pPr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593A1F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ab/>
            </w:r>
          </w:p>
        </w:tc>
      </w:tr>
      <w:tr w:rsidR="00593A1F" w:rsidRPr="00593A1F" w14:paraId="3EB06FE2" w14:textId="77777777" w:rsidTr="003F0069">
        <w:trPr>
          <w:trHeight w:val="290"/>
        </w:trPr>
        <w:tc>
          <w:tcPr>
            <w:tcW w:w="6689" w:type="dxa"/>
            <w:gridSpan w:val="6"/>
            <w:tcBorders>
              <w:top w:val="single" w:sz="4" w:space="0" w:color="58504A"/>
            </w:tcBorders>
            <w:shd w:val="clear" w:color="auto" w:fill="auto"/>
            <w:tcMar>
              <w:top w:w="0" w:type="dxa"/>
            </w:tcMar>
          </w:tcPr>
          <w:p w14:paraId="151C9F40" w14:textId="77777777" w:rsidR="00D454D4" w:rsidRPr="00A42F03" w:rsidRDefault="00D454D4" w:rsidP="00D454D4">
            <w:pPr>
              <w:pStyle w:val="Slogan"/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</w:pPr>
            <w:r w:rsidRPr="00A42F03"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A42F03"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  <w:t>Mijn</w:t>
            </w:r>
            <w:proofErr w:type="spellEnd"/>
            <w:r w:rsidRPr="00A42F03"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42F03"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  <w:t>bedrijf</w:t>
            </w:r>
            <w:proofErr w:type="spellEnd"/>
            <w:r w:rsidRPr="00A42F03">
              <w:rPr>
                <w:rFonts w:asciiTheme="majorHAnsi" w:hAnsiTheme="majorHAnsi"/>
                <w:b/>
                <w:i w:val="0"/>
                <w:color w:val="000000" w:themeColor="text1"/>
                <w:sz w:val="22"/>
                <w:szCs w:val="22"/>
              </w:rPr>
              <w:t>]</w:t>
            </w:r>
          </w:p>
          <w:p w14:paraId="06161F56" w14:textId="77777777" w:rsidR="00361E98" w:rsidRPr="00361E98" w:rsidRDefault="00D454D4" w:rsidP="00D454D4">
            <w:pPr>
              <w:pStyle w:val="Slogan"/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</w:pPr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Adres</w:t>
            </w:r>
            <w:proofErr w:type="spellEnd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]</w:t>
            </w:r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br/>
              <w:t>BTW-nr: [BTW-</w:t>
            </w:r>
            <w:proofErr w:type="spellStart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Nummer</w:t>
            </w:r>
            <w:proofErr w:type="spellEnd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]</w:t>
            </w:r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br/>
            </w:r>
            <w:proofErr w:type="spellStart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Telefoon</w:t>
            </w:r>
            <w:proofErr w:type="spellEnd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: [</w:t>
            </w:r>
            <w:proofErr w:type="spellStart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Telefoon</w:t>
            </w:r>
            <w:proofErr w:type="spellEnd"/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t>]</w:t>
            </w:r>
            <w:r w:rsidRPr="00D454D4">
              <w:rPr>
                <w:rFonts w:asciiTheme="majorHAnsi" w:hAnsiTheme="majorHAnsi"/>
                <w:i w:val="0"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4691" w:type="dxa"/>
            <w:gridSpan w:val="4"/>
            <w:tcBorders>
              <w:top w:val="single" w:sz="4" w:space="0" w:color="58504A"/>
            </w:tcBorders>
            <w:shd w:val="clear" w:color="auto" w:fill="auto"/>
          </w:tcPr>
          <w:p w14:paraId="19BCEBDA" w14:textId="77777777" w:rsidR="00593A1F" w:rsidRPr="00593A1F" w:rsidRDefault="00593A1F" w:rsidP="00593A1F">
            <w:pPr>
              <w:pStyle w:val="DateandNumber"/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</w:pPr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Betalingsmethode</w:t>
            </w:r>
            <w:proofErr w:type="spellEnd"/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t>]</w:t>
            </w:r>
            <w:r w:rsidRPr="00593A1F">
              <w:rPr>
                <w:rFonts w:asciiTheme="majorHAnsi" w:hAnsiTheme="majorHAnsi"/>
                <w:i/>
                <w:color w:val="000000" w:themeColor="text1"/>
                <w:sz w:val="22"/>
                <w:szCs w:val="22"/>
              </w:rPr>
              <w:br/>
            </w:r>
          </w:p>
          <w:p w14:paraId="7FB0DA37" w14:textId="77777777" w:rsidR="00593A1F" w:rsidRPr="00593A1F" w:rsidRDefault="00593A1F" w:rsidP="00593A1F">
            <w:pPr>
              <w:pStyle w:val="DateandNumber"/>
              <w:jc w:val="left"/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593A1F" w:rsidRPr="00593A1F" w14:paraId="36298D16" w14:textId="77777777" w:rsidTr="00593A1F">
        <w:trPr>
          <w:trHeight w:val="290"/>
        </w:trPr>
        <w:tc>
          <w:tcPr>
            <w:tcW w:w="11380" w:type="dxa"/>
            <w:gridSpan w:val="10"/>
            <w:shd w:val="clear" w:color="auto" w:fill="FFFFFF" w:themeFill="background1"/>
            <w:tcMar>
              <w:top w:w="0" w:type="dxa"/>
            </w:tcMar>
            <w:vAlign w:val="center"/>
          </w:tcPr>
          <w:p w14:paraId="11C10D57" w14:textId="77777777" w:rsidR="00593A1F" w:rsidRPr="00593A1F" w:rsidRDefault="00593A1F" w:rsidP="00593A1F">
            <w:pPr>
              <w:jc w:val="center"/>
              <w:rPr>
                <w:rFonts w:asciiTheme="majorHAnsi" w:hAnsiTheme="majorHAnsi"/>
                <w:b/>
                <w:i/>
                <w:color w:val="000000" w:themeColor="text1"/>
                <w:sz w:val="22"/>
                <w:szCs w:val="22"/>
              </w:rPr>
            </w:pPr>
          </w:p>
        </w:tc>
      </w:tr>
    </w:tbl>
    <w:p w14:paraId="73164D98" w14:textId="77777777" w:rsidR="00593A1F" w:rsidRPr="00593A1F" w:rsidRDefault="00593A1F" w:rsidP="00593A1F">
      <w:pPr>
        <w:tabs>
          <w:tab w:val="left" w:pos="974"/>
        </w:tabs>
        <w:rPr>
          <w:rFonts w:asciiTheme="majorHAnsi" w:hAnsiTheme="majorHAnsi"/>
          <w:color w:val="000000" w:themeColor="text1"/>
          <w:sz w:val="22"/>
          <w:szCs w:val="22"/>
          <w:lang w:val="ru-RU"/>
        </w:rPr>
      </w:pPr>
    </w:p>
    <w:p w14:paraId="39ABC0CC" w14:textId="77777777" w:rsidR="00593A1F" w:rsidRPr="00593A1F" w:rsidRDefault="00593A1F" w:rsidP="00593A1F">
      <w:pPr>
        <w:tabs>
          <w:tab w:val="left" w:pos="974"/>
        </w:tabs>
        <w:rPr>
          <w:rFonts w:asciiTheme="majorHAnsi" w:hAnsiTheme="majorHAnsi"/>
          <w:color w:val="000000" w:themeColor="text1"/>
          <w:sz w:val="22"/>
          <w:szCs w:val="22"/>
          <w:lang w:val="ru-RU"/>
        </w:rPr>
      </w:pPr>
    </w:p>
    <w:p w14:paraId="0D102043" w14:textId="77777777" w:rsidR="00F166AF" w:rsidRPr="00593A1F" w:rsidRDefault="00F166AF">
      <w:pPr>
        <w:rPr>
          <w:rFonts w:asciiTheme="majorHAnsi" w:hAnsiTheme="majorHAnsi"/>
          <w:color w:val="000000" w:themeColor="text1"/>
          <w:sz w:val="22"/>
          <w:szCs w:val="22"/>
        </w:rPr>
      </w:pPr>
    </w:p>
    <w:sectPr w:rsidR="00F166AF" w:rsidRPr="0059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6"/>
    <w:rsid w:val="000214FD"/>
    <w:rsid w:val="00025686"/>
    <w:rsid w:val="001C1078"/>
    <w:rsid w:val="001D3246"/>
    <w:rsid w:val="002F2EBE"/>
    <w:rsid w:val="0035366B"/>
    <w:rsid w:val="00361E98"/>
    <w:rsid w:val="003F0069"/>
    <w:rsid w:val="00443794"/>
    <w:rsid w:val="004F0716"/>
    <w:rsid w:val="004F5678"/>
    <w:rsid w:val="00516F66"/>
    <w:rsid w:val="00593A1F"/>
    <w:rsid w:val="007A6628"/>
    <w:rsid w:val="00920633"/>
    <w:rsid w:val="00924D01"/>
    <w:rsid w:val="009A695C"/>
    <w:rsid w:val="00A42F03"/>
    <w:rsid w:val="00B00A35"/>
    <w:rsid w:val="00B83511"/>
    <w:rsid w:val="00C328B1"/>
    <w:rsid w:val="00D454D4"/>
    <w:rsid w:val="00D63602"/>
    <w:rsid w:val="00D83712"/>
    <w:rsid w:val="00E967AD"/>
    <w:rsid w:val="00F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3B786"/>
  <w15:docId w15:val="{7A2D7C6E-297A-D14A-B707-ED3D5B0A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F"/>
    <w:pPr>
      <w:spacing w:after="0" w:line="240" w:lineRule="auto"/>
    </w:pPr>
    <w:rPr>
      <w:rFonts w:eastAsia="Times New Roman" w:cs="Times New Roman"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andNumber">
    <w:name w:val="Date and Number"/>
    <w:basedOn w:val="Normal"/>
    <w:qFormat/>
    <w:rsid w:val="00593A1F"/>
    <w:pPr>
      <w:spacing w:line="264" w:lineRule="auto"/>
      <w:jc w:val="right"/>
    </w:pPr>
    <w:rPr>
      <w:spacing w:val="4"/>
    </w:rPr>
  </w:style>
  <w:style w:type="paragraph" w:customStyle="1" w:styleId="Slogan">
    <w:name w:val="Slogan"/>
    <w:basedOn w:val="Normal"/>
    <w:qFormat/>
    <w:rsid w:val="00593A1F"/>
    <w:rPr>
      <w:i/>
      <w:spacing w:val="4"/>
      <w:sz w:val="14"/>
      <w:szCs w:val="18"/>
    </w:rPr>
  </w:style>
  <w:style w:type="paragraph" w:customStyle="1" w:styleId="ThankYou">
    <w:name w:val="Thank You"/>
    <w:basedOn w:val="Normal"/>
    <w:autoRedefine/>
    <w:qFormat/>
    <w:rsid w:val="00D63602"/>
    <w:pPr>
      <w:framePr w:hSpace="180" w:wrap="around" w:vAnchor="text" w:hAnchor="margin" w:xAlign="center" w:y="-526"/>
      <w:spacing w:before="100"/>
      <w:jc w:val="center"/>
    </w:pPr>
    <w:rPr>
      <w:rFonts w:asciiTheme="majorHAnsi" w:hAnsiTheme="majorHAnsi"/>
      <w:b/>
      <w:i/>
      <w:color w:val="58504A"/>
      <w:sz w:val="32"/>
      <w:szCs w:val="32"/>
    </w:rPr>
  </w:style>
  <w:style w:type="paragraph" w:customStyle="1" w:styleId="ColumnHeadings">
    <w:name w:val="Column Headings"/>
    <w:basedOn w:val="Normal"/>
    <w:autoRedefine/>
    <w:qFormat/>
    <w:rsid w:val="00593A1F"/>
    <w:pPr>
      <w:jc w:val="center"/>
    </w:pPr>
    <w:rPr>
      <w:rFonts w:asciiTheme="majorHAnsi" w:hAnsiTheme="majorHAnsi"/>
      <w:b/>
      <w:bCs/>
      <w:iCs/>
      <w:color w:val="FFFFFF" w:themeColor="background1"/>
    </w:rPr>
  </w:style>
  <w:style w:type="paragraph" w:customStyle="1" w:styleId="Right-alignedtext">
    <w:name w:val="Right-aligned text"/>
    <w:basedOn w:val="Normal"/>
    <w:qFormat/>
    <w:rsid w:val="00593A1F"/>
    <w:pPr>
      <w:spacing w:line="240" w:lineRule="atLeas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A1F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1F"/>
    <w:rPr>
      <w:rFonts w:ascii="Tahoma" w:eastAsia="Times New Roman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m/Downloads/commissie_factuur_voorbeeld_belgi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commissie_factuur_voorbeeld_belgie.dotx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Bram Logghe</cp:lastModifiedBy>
  <cp:revision>11</cp:revision>
  <dcterms:created xsi:type="dcterms:W3CDTF">2023-05-16T08:30:00Z</dcterms:created>
  <dcterms:modified xsi:type="dcterms:W3CDTF">2023-05-16T21:08:00Z</dcterms:modified>
</cp:coreProperties>
</file>